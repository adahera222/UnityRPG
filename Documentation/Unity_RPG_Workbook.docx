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7D6" w:rsidRDefault="002641DA" w:rsidP="001767D6">
      <w:pPr>
        <w:pStyle w:val="Title"/>
        <w:jc w:val="right"/>
      </w:pPr>
      <w:fldSimple w:instr=" SUBJECT  \* MERGEFORMAT ">
        <w:r w:rsidR="00FC4FC7">
          <w:t>Unity RPG</w:t>
        </w:r>
      </w:fldSimple>
    </w:p>
    <w:p w:rsidR="001767D6" w:rsidRDefault="001767D6" w:rsidP="001767D6">
      <w:pPr>
        <w:pStyle w:val="Title"/>
        <w:jc w:val="right"/>
      </w:pPr>
      <w:r>
        <w:t>W</w:t>
      </w:r>
      <w:r w:rsidRPr="0032440B">
        <w:t>orkbook</w:t>
      </w:r>
    </w:p>
    <w:p w:rsidR="001767D6" w:rsidRDefault="001767D6" w:rsidP="001767D6">
      <w:pPr>
        <w:pStyle w:val="Title"/>
        <w:jc w:val="right"/>
      </w:pPr>
    </w:p>
    <w:p w:rsidR="001767D6" w:rsidRDefault="00BB0A7B" w:rsidP="001767D6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1767D6" w:rsidRDefault="001767D6">
      <w:pPr>
        <w:pStyle w:val="Title"/>
        <w:jc w:val="right"/>
      </w:pPr>
    </w:p>
    <w:p w:rsidR="00EA2298" w:rsidRDefault="001767D6">
      <w:pPr>
        <w:pStyle w:val="Title"/>
        <w:rPr>
          <w:sz w:val="28"/>
        </w:rPr>
        <w:sectPr w:rsidR="00EA229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 xml:space="preserve"> </w:t>
      </w:r>
    </w:p>
    <w:p w:rsidR="00317621" w:rsidRDefault="00A84529" w:rsidP="00A84529">
      <w:pPr>
        <w:pStyle w:val="Heading1"/>
      </w:pPr>
      <w:r>
        <w:lastRenderedPageBreak/>
        <w:t>Version 1.0</w:t>
      </w:r>
    </w:p>
    <w:p w:rsidR="00317621" w:rsidRDefault="00A84529" w:rsidP="00317621">
      <w:pPr>
        <w:pStyle w:val="Heading2"/>
      </w:pPr>
      <w:r>
        <w:t>Features</w:t>
      </w:r>
    </w:p>
    <w:p w:rsidR="00317621" w:rsidRDefault="00317621" w:rsidP="00317621">
      <w:pPr>
        <w:pStyle w:val="ListParagraph"/>
        <w:numPr>
          <w:ilvl w:val="0"/>
          <w:numId w:val="4"/>
        </w:numPr>
      </w:pPr>
      <w:r>
        <w:t>First person view.</w:t>
      </w:r>
    </w:p>
    <w:p w:rsidR="00317621" w:rsidRDefault="00317621" w:rsidP="00317621">
      <w:pPr>
        <w:pStyle w:val="ListParagraph"/>
        <w:numPr>
          <w:ilvl w:val="0"/>
          <w:numId w:val="4"/>
        </w:numPr>
      </w:pPr>
      <w:r>
        <w:t>Ability to move in all directions.</w:t>
      </w:r>
    </w:p>
    <w:p w:rsidR="00317621" w:rsidRDefault="00317621" w:rsidP="00317621">
      <w:pPr>
        <w:pStyle w:val="ListParagraph"/>
        <w:numPr>
          <w:ilvl w:val="0"/>
          <w:numId w:val="4"/>
        </w:numPr>
      </w:pPr>
      <w:r>
        <w:t>Ability to sprint.</w:t>
      </w:r>
    </w:p>
    <w:p w:rsidR="00317621" w:rsidRDefault="00317621" w:rsidP="00317621">
      <w:pPr>
        <w:pStyle w:val="ListParagraph"/>
        <w:numPr>
          <w:ilvl w:val="0"/>
          <w:numId w:val="4"/>
        </w:numPr>
      </w:pPr>
      <w:r>
        <w:t>Ability to jump.</w:t>
      </w:r>
    </w:p>
    <w:p w:rsidR="00317621" w:rsidRDefault="00A84529" w:rsidP="00317621">
      <w:pPr>
        <w:pStyle w:val="ListParagraph"/>
        <w:numPr>
          <w:ilvl w:val="0"/>
          <w:numId w:val="4"/>
        </w:numPr>
      </w:pPr>
      <w:r>
        <w:t>Ability to crouch.</w:t>
      </w:r>
    </w:p>
    <w:p w:rsidR="00A84529" w:rsidRDefault="00A84529" w:rsidP="00317621">
      <w:pPr>
        <w:pStyle w:val="ListParagraph"/>
        <w:numPr>
          <w:ilvl w:val="0"/>
          <w:numId w:val="4"/>
        </w:numPr>
      </w:pPr>
      <w:r>
        <w:t>Sprinting will increase movement speed.</w:t>
      </w:r>
    </w:p>
    <w:p w:rsidR="00A84529" w:rsidRDefault="00A84529" w:rsidP="00317621">
      <w:pPr>
        <w:pStyle w:val="ListParagraph"/>
        <w:numPr>
          <w:ilvl w:val="0"/>
          <w:numId w:val="4"/>
        </w:numPr>
      </w:pPr>
      <w:r>
        <w:t>Crouching will decrease movement speed.</w:t>
      </w:r>
    </w:p>
    <w:p w:rsidR="00A84529" w:rsidRDefault="00A84529" w:rsidP="00317621">
      <w:pPr>
        <w:pStyle w:val="ListParagraph"/>
        <w:numPr>
          <w:ilvl w:val="0"/>
          <w:numId w:val="4"/>
        </w:numPr>
      </w:pPr>
      <w:r>
        <w:t>Cannot sprint while crouching and vice versa.</w:t>
      </w:r>
    </w:p>
    <w:p w:rsidR="00A84529" w:rsidRDefault="00A84529" w:rsidP="00317621">
      <w:pPr>
        <w:pStyle w:val="ListParagraph"/>
        <w:numPr>
          <w:ilvl w:val="0"/>
          <w:numId w:val="4"/>
        </w:numPr>
      </w:pPr>
      <w:r>
        <w:t>Can only sprint while moving forward.</w:t>
      </w:r>
    </w:p>
    <w:p w:rsidR="00D75939" w:rsidRDefault="00A84529" w:rsidP="0082205E">
      <w:pPr>
        <w:pStyle w:val="ListParagraph"/>
        <w:numPr>
          <w:ilvl w:val="0"/>
          <w:numId w:val="4"/>
        </w:numPr>
      </w:pPr>
      <w:r>
        <w:t>There will be sprint duration.</w:t>
      </w:r>
    </w:p>
    <w:p w:rsidR="00D75939" w:rsidRPr="00D75939" w:rsidRDefault="00D75939" w:rsidP="00D75939"/>
    <w:p w:rsidR="00866A1E" w:rsidRDefault="00AF7A96" w:rsidP="00317621">
      <w:r>
        <w:br w:type="page"/>
      </w:r>
    </w:p>
    <w:p w:rsidR="00866A1E" w:rsidRDefault="00866A1E" w:rsidP="00FC4FC7">
      <w:pPr>
        <w:pStyle w:val="BodyText"/>
        <w:ind w:left="0"/>
      </w:pPr>
    </w:p>
    <w:sectPr w:rsidR="00866A1E" w:rsidSect="00EA229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89B" w:rsidRDefault="0062289B" w:rsidP="002D1766">
      <w:pPr>
        <w:spacing w:line="240" w:lineRule="auto"/>
      </w:pPr>
      <w:r>
        <w:separator/>
      </w:r>
    </w:p>
  </w:endnote>
  <w:endnote w:type="continuationSeparator" w:id="0">
    <w:p w:rsidR="0062289B" w:rsidRDefault="0062289B" w:rsidP="002D1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298" w:rsidRDefault="002641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F7A9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2298" w:rsidRDefault="00EA229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A229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2298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2298" w:rsidRDefault="00AF7A96" w:rsidP="00BB0A7B">
          <w:pPr>
            <w:jc w:val="center"/>
          </w:pPr>
          <w:r>
            <w:sym w:font="Symbol" w:char="F0D3"/>
          </w:r>
          <w:fldSimple w:instr=" DOCPROPERTY  Company  \* MERGEFORMAT ">
            <w:r w:rsidR="00FC4FC7">
              <w:rPr>
                <w:i/>
                <w:iCs/>
              </w:rPr>
              <w:t>Badass Inc.</w:t>
            </w:r>
          </w:fldSimple>
          <w:r>
            <w:t>, 20</w:t>
          </w:r>
          <w:r w:rsidR="00BB0A7B">
            <w:t>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2298" w:rsidRDefault="00AF7A96">
          <w:pPr>
            <w:jc w:val="right"/>
          </w:pPr>
          <w:r>
            <w:t xml:space="preserve">Page </w:t>
          </w:r>
          <w:r w:rsidR="002641DA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2641DA">
            <w:rPr>
              <w:rStyle w:val="PageNumber"/>
            </w:rPr>
            <w:fldChar w:fldCharType="separate"/>
          </w:r>
          <w:r w:rsidR="0082205E">
            <w:rPr>
              <w:rStyle w:val="PageNumber"/>
              <w:noProof/>
            </w:rPr>
            <w:t>2</w:t>
          </w:r>
          <w:r w:rsidR="002641DA">
            <w:rPr>
              <w:rStyle w:val="PageNumber"/>
            </w:rPr>
            <w:fldChar w:fldCharType="end"/>
          </w:r>
        </w:p>
      </w:tc>
    </w:tr>
  </w:tbl>
  <w:p w:rsidR="00EA2298" w:rsidRDefault="00EA22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298" w:rsidRDefault="00EA22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89B" w:rsidRDefault="0062289B" w:rsidP="002D1766">
      <w:pPr>
        <w:spacing w:line="240" w:lineRule="auto"/>
      </w:pPr>
      <w:r>
        <w:separator/>
      </w:r>
    </w:p>
  </w:footnote>
  <w:footnote w:type="continuationSeparator" w:id="0">
    <w:p w:rsidR="0062289B" w:rsidRDefault="0062289B" w:rsidP="002D17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D6" w:rsidRDefault="001767D6" w:rsidP="001767D6">
    <w:pPr>
      <w:rPr>
        <w:sz w:val="24"/>
      </w:rPr>
    </w:pPr>
  </w:p>
  <w:p w:rsidR="001767D6" w:rsidRDefault="001767D6" w:rsidP="001767D6">
    <w:pPr>
      <w:pBdr>
        <w:top w:val="single" w:sz="6" w:space="1" w:color="auto"/>
      </w:pBdr>
      <w:rPr>
        <w:sz w:val="24"/>
      </w:rPr>
    </w:pPr>
  </w:p>
  <w:p w:rsidR="001767D6" w:rsidRDefault="002641DA" w:rsidP="001767D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 Company  \* MERGEFORMAT ">
      <w:r w:rsidR="00FC4FC7">
        <w:rPr>
          <w:rFonts w:ascii="Arial" w:hAnsi="Arial"/>
          <w:b/>
          <w:sz w:val="36"/>
        </w:rPr>
        <w:t>Badass Inc.</w:t>
      </w:r>
    </w:fldSimple>
    <w:r w:rsidR="001767D6">
      <w:rPr>
        <w:rFonts w:ascii="Arial" w:hAnsi="Arial"/>
        <w:b/>
        <w:sz w:val="36"/>
      </w:rPr>
      <w:t xml:space="preserve"> </w:t>
    </w:r>
  </w:p>
  <w:p w:rsidR="001767D6" w:rsidRDefault="001767D6" w:rsidP="001767D6">
    <w:pPr>
      <w:pBdr>
        <w:bottom w:val="single" w:sz="6" w:space="1" w:color="auto"/>
      </w:pBdr>
      <w:jc w:val="right"/>
      <w:rPr>
        <w:sz w:val="24"/>
      </w:rPr>
    </w:pPr>
  </w:p>
  <w:p w:rsidR="001767D6" w:rsidRDefault="001767D6" w:rsidP="001767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767D6" w:rsidTr="00000A53">
      <w:tc>
        <w:tcPr>
          <w:tcW w:w="6379" w:type="dxa"/>
        </w:tcPr>
        <w:p w:rsidR="001767D6" w:rsidRDefault="002641DA" w:rsidP="00000A53">
          <w:fldSimple w:instr="subject  \* Mergeformat ">
            <w:r w:rsidR="00FC4FC7">
              <w:t>Unity RPG</w:t>
            </w:r>
          </w:fldSimple>
        </w:p>
      </w:tc>
      <w:tc>
        <w:tcPr>
          <w:tcW w:w="3179" w:type="dxa"/>
        </w:tcPr>
        <w:p w:rsidR="001767D6" w:rsidRDefault="00FC4FC7" w:rsidP="00000A5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767D6" w:rsidTr="00000A53">
      <w:tc>
        <w:tcPr>
          <w:tcW w:w="6379" w:type="dxa"/>
        </w:tcPr>
        <w:p w:rsidR="001767D6" w:rsidRDefault="001767D6" w:rsidP="00000A53">
          <w:r>
            <w:t>Workbook</w:t>
          </w:r>
        </w:p>
      </w:tc>
      <w:tc>
        <w:tcPr>
          <w:tcW w:w="3179" w:type="dxa"/>
        </w:tcPr>
        <w:p w:rsidR="001767D6" w:rsidRDefault="00FC4FC7" w:rsidP="00000A53">
          <w:r>
            <w:t xml:space="preserve">  Date:  </w:t>
          </w:r>
          <w:r w:rsidR="00317621">
            <w:t>22</w:t>
          </w:r>
          <w:r>
            <w:t>/Dec/12</w:t>
          </w:r>
        </w:p>
      </w:tc>
    </w:tr>
    <w:tr w:rsidR="001767D6" w:rsidTr="00000A53">
      <w:tc>
        <w:tcPr>
          <w:tcW w:w="9558" w:type="dxa"/>
          <w:gridSpan w:val="2"/>
        </w:tcPr>
        <w:p w:rsidR="001767D6" w:rsidRDefault="00FC4FC7" w:rsidP="00000A53">
          <w:r>
            <w:t>Unity_RPG_Workbook.docx</w:t>
          </w:r>
        </w:p>
      </w:tc>
    </w:tr>
  </w:tbl>
  <w:p w:rsidR="00EA2298" w:rsidRDefault="00EA229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298" w:rsidRDefault="00EA22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CD4261C"/>
    <w:multiLevelType w:val="hybridMultilevel"/>
    <w:tmpl w:val="63B200D4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463D4CE3"/>
    <w:multiLevelType w:val="hybridMultilevel"/>
    <w:tmpl w:val="C57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E45410"/>
    <w:multiLevelType w:val="hybridMultilevel"/>
    <w:tmpl w:val="68ACE492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CB3"/>
    <w:rsid w:val="00000A53"/>
    <w:rsid w:val="00002CB3"/>
    <w:rsid w:val="000D20EC"/>
    <w:rsid w:val="001767D6"/>
    <w:rsid w:val="00226382"/>
    <w:rsid w:val="002641DA"/>
    <w:rsid w:val="002B0623"/>
    <w:rsid w:val="002D1766"/>
    <w:rsid w:val="00307C1B"/>
    <w:rsid w:val="00317621"/>
    <w:rsid w:val="0032440B"/>
    <w:rsid w:val="003F7111"/>
    <w:rsid w:val="004673FE"/>
    <w:rsid w:val="0062289B"/>
    <w:rsid w:val="00663C07"/>
    <w:rsid w:val="00740FC9"/>
    <w:rsid w:val="007E7F66"/>
    <w:rsid w:val="0082205E"/>
    <w:rsid w:val="00866A1E"/>
    <w:rsid w:val="008E67BF"/>
    <w:rsid w:val="009238EB"/>
    <w:rsid w:val="00A014A9"/>
    <w:rsid w:val="00A84529"/>
    <w:rsid w:val="00AF7A96"/>
    <w:rsid w:val="00BB0A7B"/>
    <w:rsid w:val="00C8263F"/>
    <w:rsid w:val="00D75939"/>
    <w:rsid w:val="00D82F97"/>
    <w:rsid w:val="00E54B6C"/>
    <w:rsid w:val="00E72186"/>
    <w:rsid w:val="00EA2298"/>
    <w:rsid w:val="00FC4FC7"/>
    <w:rsid w:val="00FF7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9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EA229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A2298"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A229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A229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A229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A229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A229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A229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A229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A229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A2298"/>
    <w:pPr>
      <w:ind w:left="900" w:hanging="900"/>
    </w:pPr>
  </w:style>
  <w:style w:type="paragraph" w:styleId="TOC1">
    <w:name w:val="toc 1"/>
    <w:basedOn w:val="Normal"/>
    <w:next w:val="Normal"/>
    <w:uiPriority w:val="39"/>
    <w:qFormat/>
    <w:rsid w:val="00EA2298"/>
    <w:pPr>
      <w:spacing w:before="360" w:after="360"/>
    </w:pPr>
    <w:rPr>
      <w:rFonts w:ascii="Calibri" w:hAnsi="Calibr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sid w:val="00EA2298"/>
    <w:rPr>
      <w:rFonts w:ascii="Calibri" w:hAnsi="Calibr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sid w:val="00EA2298"/>
    <w:rPr>
      <w:rFonts w:ascii="Calibri" w:hAnsi="Calibri"/>
      <w:smallCaps/>
      <w:sz w:val="22"/>
      <w:szCs w:val="26"/>
    </w:rPr>
  </w:style>
  <w:style w:type="paragraph" w:styleId="Header">
    <w:name w:val="header"/>
    <w:basedOn w:val="Normal"/>
    <w:semiHidden/>
    <w:rsid w:val="00EA22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A22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A2298"/>
  </w:style>
  <w:style w:type="paragraph" w:customStyle="1" w:styleId="MainTitle">
    <w:name w:val="Main Title"/>
    <w:basedOn w:val="Normal"/>
    <w:rsid w:val="00EA229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A2298"/>
    <w:pPr>
      <w:ind w:left="720" w:hanging="432"/>
    </w:pPr>
  </w:style>
  <w:style w:type="paragraph" w:customStyle="1" w:styleId="Tabletext">
    <w:name w:val="Tabletext"/>
    <w:basedOn w:val="Normal"/>
    <w:rsid w:val="00EA2298"/>
    <w:pPr>
      <w:keepLines/>
      <w:spacing w:after="120"/>
    </w:pPr>
  </w:style>
  <w:style w:type="paragraph" w:styleId="BodyText">
    <w:name w:val="Body Text"/>
    <w:basedOn w:val="Normal"/>
    <w:semiHidden/>
    <w:rsid w:val="00EA2298"/>
    <w:pPr>
      <w:keepLines/>
      <w:spacing w:after="120"/>
      <w:ind w:left="720"/>
    </w:pPr>
  </w:style>
  <w:style w:type="paragraph" w:customStyle="1" w:styleId="Bullet2">
    <w:name w:val="Bullet2"/>
    <w:basedOn w:val="Normal"/>
    <w:rsid w:val="00EA2298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EA2298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A2298"/>
    <w:rPr>
      <w:sz w:val="20"/>
      <w:vertAlign w:val="superscript"/>
    </w:rPr>
  </w:style>
  <w:style w:type="paragraph" w:styleId="FootnoteText">
    <w:name w:val="footnote text"/>
    <w:basedOn w:val="Normal"/>
    <w:semiHidden/>
    <w:rsid w:val="00EA229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A2298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rsid w:val="00EA2298"/>
    <w:pPr>
      <w:ind w:left="1530"/>
    </w:pPr>
  </w:style>
  <w:style w:type="paragraph" w:customStyle="1" w:styleId="Paragraph4">
    <w:name w:val="Paragraph4"/>
    <w:basedOn w:val="Paragraph1"/>
    <w:rsid w:val="00EA2298"/>
    <w:pPr>
      <w:ind w:left="2250"/>
    </w:pPr>
  </w:style>
  <w:style w:type="paragraph" w:styleId="TOC4">
    <w:name w:val="toc 4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5">
    <w:name w:val="toc 5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6">
    <w:name w:val="toc 6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7">
    <w:name w:val="toc 7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8">
    <w:name w:val="toc 8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9">
    <w:name w:val="toc 9"/>
    <w:basedOn w:val="Normal"/>
    <w:next w:val="Normal"/>
    <w:semiHidden/>
    <w:rsid w:val="00EA2298"/>
    <w:rPr>
      <w:rFonts w:ascii="Calibri" w:hAnsi="Calibr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="Cambria" w:eastAsia="Malgun Gothic" w:hAnsi="Cambria"/>
      <w:bCs/>
      <w:color w:val="365F91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76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9E49A-6B8A-4303-B4A4-C95409A3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</Template>
  <TotalTime>29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Workbook</vt:lpstr>
    </vt:vector>
  </TitlesOfParts>
  <Company>Badass Inc.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Workbook</dc:title>
  <dc:subject>Unity RPG</dc:subject>
  <dc:creator>Justin Mackenzie</dc:creator>
  <cp:lastModifiedBy>Justin Mackenzie</cp:lastModifiedBy>
  <cp:revision>7</cp:revision>
  <cp:lastPrinted>1999-05-24T20:06:00Z</cp:lastPrinted>
  <dcterms:created xsi:type="dcterms:W3CDTF">2012-12-22T20:34:00Z</dcterms:created>
  <dcterms:modified xsi:type="dcterms:W3CDTF">2012-12-22T21:12:00Z</dcterms:modified>
</cp:coreProperties>
</file>